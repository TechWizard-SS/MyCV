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7B2" w14:paraId="2032FCA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A568A26" w14:textId="0FA74CEB" w:rsidR="001B2ABD" w:rsidRPr="00D407B2" w:rsidRDefault="00FE6DBC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3E8A98" wp14:editId="3F82669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-2446020</wp:posOffset>
                      </wp:positionV>
                      <wp:extent cx="2011680" cy="2286000"/>
                      <wp:effectExtent l="0" t="0" r="26670" b="19050"/>
                      <wp:wrapNone/>
                      <wp:docPr id="2136386240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680" cy="2286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F880B0" id="Овал 1" o:spid="_x0000_s1026" style="position:absolute;margin-left:-1.55pt;margin-top:-192.6pt;width:158.4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" strokecolor="#0f1b25 [484]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4FEC000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1C18B078" w14:textId="7F7F5D53" w:rsidR="001B2ABD" w:rsidRPr="00453B3C" w:rsidRDefault="000217FD" w:rsidP="00453B3C">
            <w:pPr>
              <w:pStyle w:val="a6"/>
              <w:jc w:val="right"/>
              <w:rPr>
                <w:noProof/>
                <w:sz w:val="72"/>
                <w:szCs w:val="72"/>
              </w:rPr>
            </w:pPr>
            <w:r w:rsidRPr="00453B3C">
              <w:rPr>
                <w:noProof/>
                <w:sz w:val="72"/>
                <w:szCs w:val="72"/>
              </w:rPr>
              <w:t>Сулхаев Самир Тариелович</w:t>
            </w:r>
          </w:p>
          <w:p w14:paraId="7A36B7B8" w14:textId="475EF8BE" w:rsidR="001B2ABD" w:rsidRPr="000217FD" w:rsidRDefault="000217FD" w:rsidP="001B2ABD">
            <w:pPr>
              <w:pStyle w:val="af2"/>
              <w:rPr>
                <w:noProof/>
              </w:rPr>
            </w:pPr>
            <w:r>
              <w:rPr>
                <w:noProof/>
                <w:spacing w:val="0"/>
                <w:w w:val="100"/>
                <w:lang w:val="en-US"/>
              </w:rPr>
              <w:t>Java</w:t>
            </w:r>
            <w:r w:rsidRPr="000217FD">
              <w:rPr>
                <w:noProof/>
                <w:spacing w:val="0"/>
                <w:w w:val="100"/>
              </w:rPr>
              <w:t xml:space="preserve"> </w:t>
            </w:r>
            <w:r>
              <w:rPr>
                <w:noProof/>
                <w:spacing w:val="0"/>
                <w:w w:val="100"/>
              </w:rPr>
              <w:t>разработчик</w:t>
            </w:r>
          </w:p>
        </w:tc>
      </w:tr>
      <w:tr w:rsidR="001B2ABD" w:rsidRPr="000217FD" w14:paraId="1F438EAE" w14:textId="77777777" w:rsidTr="001B2AB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1BDEAD4900AB46C3932CF571EDCBA121"/>
              </w:placeholder>
              <w:temporary/>
              <w:showingPlcHdr/>
              <w15:appearance w15:val="hidden"/>
            </w:sdtPr>
            <w:sdtContent>
              <w:p w14:paraId="5F13D21C" w14:textId="77777777" w:rsidR="001B2ABD" w:rsidRPr="00D407B2" w:rsidRDefault="00036450" w:rsidP="00036450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14:paraId="26F2C02E" w14:textId="77777777" w:rsidR="008C2AA0" w:rsidRDefault="008C2AA0" w:rsidP="009260CD">
            <w:pPr>
              <w:rPr>
                <w:noProof/>
              </w:rPr>
            </w:pPr>
            <w:r w:rsidRPr="008C2AA0">
              <w:rPr>
                <w:noProof/>
              </w:rPr>
              <w:t xml:space="preserve">Ответственный, умею работать в команде. В университете регулярно участвую в групповых лабораторных работах, где не только выполнял свою часть, но и помогал с организацией: распределял задачи, координировал участников и следил за общим прогрессом. </w:t>
            </w:r>
          </w:p>
          <w:p w14:paraId="5DB2BD17" w14:textId="626DBCD9" w:rsidR="00036450" w:rsidRPr="00D407B2" w:rsidRDefault="008C2AA0" w:rsidP="009260CD">
            <w:pPr>
              <w:rPr>
                <w:noProof/>
              </w:rPr>
            </w:pPr>
            <w:r w:rsidRPr="008C2AA0">
              <w:rPr>
                <w:noProof/>
              </w:rPr>
              <w:t>Открыт к конструктивной критике и стремлюсь к постоянному развитию. Иногда бываю чрезмерно дотошным при выполнении задач и стремлюсь получить подтверждение, что всё сделано правильно — особенно когда важно качество результата. Постепенно развиваю уверенность в собственных технических решениях.</w:t>
            </w:r>
          </w:p>
          <w:p w14:paraId="2D0CFB31" w14:textId="77777777" w:rsidR="00036450" w:rsidRPr="00D407B2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F86A19722D9B4CECB30B5725F657D244"/>
              </w:placeholder>
              <w:temporary/>
              <w:showingPlcHdr/>
              <w15:appearance w15:val="hidden"/>
            </w:sdtPr>
            <w:sdtContent>
              <w:p w14:paraId="660D467D" w14:textId="77777777" w:rsidR="00036450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E15E03C2FD4F489A86F0ABF170E8DC7E"/>
              </w:placeholder>
              <w:temporary/>
              <w:showingPlcHdr/>
              <w15:appearance w15:val="hidden"/>
            </w:sdtPr>
            <w:sdtContent>
              <w:p w14:paraId="26561263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14:paraId="4F0C25CC" w14:textId="39A3136A" w:rsidR="004D3011" w:rsidRPr="008C2AA0" w:rsidRDefault="008C2AA0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+7 (989) 496 90 94</w:t>
            </w:r>
          </w:p>
          <w:p w14:paraId="1B90C25C" w14:textId="77777777" w:rsidR="004D3011" w:rsidRPr="005124E0" w:rsidRDefault="004D3011" w:rsidP="004D3011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74B801923C3F46B68CEBFDF14DBD69D8"/>
              </w:placeholder>
              <w:temporary/>
              <w:showingPlcHdr/>
              <w15:appearance w15:val="hidden"/>
            </w:sdtPr>
            <w:sdtContent>
              <w:p w14:paraId="1B7CF8B3" w14:textId="77777777"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14:paraId="245DA420" w14:textId="21AC18C0" w:rsidR="00036450" w:rsidRDefault="008C2AA0" w:rsidP="004D3011">
            <w:hyperlink r:id="rId12" w:history="1">
              <w:r w:rsidRPr="0034341B">
                <w:rPr>
                  <w:rStyle w:val="ab"/>
                </w:rPr>
                <w:t>Samir898877.s@gmail.com</w:t>
              </w:r>
            </w:hyperlink>
          </w:p>
          <w:p w14:paraId="40A658F0" w14:textId="77777777" w:rsidR="008C2AA0" w:rsidRDefault="008C2AA0" w:rsidP="004D3011"/>
          <w:p w14:paraId="3DE3BEB3" w14:textId="0A8779ED" w:rsidR="008C2AA0" w:rsidRPr="008C2AA0" w:rsidRDefault="008C2AA0" w:rsidP="004D3011">
            <w:pPr>
              <w:rPr>
                <w:rStyle w:val="ab"/>
                <w:noProof/>
                <w:color w:val="7030A0"/>
                <w:sz w:val="20"/>
                <w:szCs w:val="24"/>
                <w:lang w:val="en-US"/>
              </w:rPr>
            </w:pPr>
            <w:r w:rsidRPr="008C2AA0">
              <w:rPr>
                <w:rStyle w:val="ab"/>
                <w:noProof/>
                <w:color w:val="7030A0"/>
                <w:sz w:val="20"/>
                <w:szCs w:val="24"/>
                <w:lang w:val="en-US"/>
              </w:rPr>
              <w:t>Telegram</w:t>
            </w:r>
          </w:p>
          <w:p w14:paraId="34E8450A" w14:textId="379E186A" w:rsidR="008C2AA0" w:rsidRDefault="008C2AA0" w:rsidP="004D3011">
            <w:pPr>
              <w:rPr>
                <w:rStyle w:val="ab"/>
                <w:noProof/>
                <w:lang w:val="en-US"/>
              </w:rPr>
            </w:pPr>
            <w:r>
              <w:rPr>
                <w:rStyle w:val="ab"/>
                <w:noProof/>
                <w:lang w:val="en-US"/>
              </w:rPr>
              <w:t>t.me/Samir220213</w:t>
            </w:r>
          </w:p>
          <w:p w14:paraId="651D33F6" w14:textId="77777777" w:rsidR="005124E0" w:rsidRDefault="005124E0" w:rsidP="004D3011">
            <w:pPr>
              <w:rPr>
                <w:rStyle w:val="ab"/>
                <w:noProof/>
                <w:lang w:val="en-US"/>
              </w:rPr>
            </w:pPr>
          </w:p>
          <w:p w14:paraId="61DBAFA2" w14:textId="5D95BF8F" w:rsidR="005124E0" w:rsidRPr="005124E0" w:rsidRDefault="005124E0" w:rsidP="004D3011">
            <w:pPr>
              <w:rPr>
                <w:rStyle w:val="ab"/>
                <w:noProof/>
                <w:color w:val="0D0D0D" w:themeColor="text1" w:themeTint="F2"/>
                <w:sz w:val="20"/>
                <w:szCs w:val="24"/>
                <w:lang w:val="en-US"/>
              </w:rPr>
            </w:pPr>
            <w:r w:rsidRPr="005124E0">
              <w:rPr>
                <w:rStyle w:val="ab"/>
                <w:noProof/>
                <w:color w:val="0D0D0D" w:themeColor="text1" w:themeTint="F2"/>
                <w:sz w:val="20"/>
                <w:szCs w:val="24"/>
                <w:lang w:val="en-US"/>
              </w:rPr>
              <w:t>Github</w:t>
            </w:r>
          </w:p>
          <w:p w14:paraId="173D535E" w14:textId="61A42A77" w:rsidR="005124E0" w:rsidRPr="008C2AA0" w:rsidRDefault="005124E0" w:rsidP="004D3011">
            <w:pPr>
              <w:rPr>
                <w:rStyle w:val="ab"/>
                <w:noProof/>
                <w:lang w:val="en-US"/>
              </w:rPr>
            </w:pPr>
            <w:r w:rsidRPr="005124E0">
              <w:rPr>
                <w:rStyle w:val="ab"/>
                <w:noProof/>
                <w:lang w:val="en-US"/>
              </w:rPr>
              <w:t>https://github.com/TechWizard-SS</w:t>
            </w:r>
          </w:p>
          <w:p w14:paraId="376E22D6" w14:textId="77777777" w:rsidR="004142CD" w:rsidRPr="00D407B2" w:rsidRDefault="004142CD" w:rsidP="004142CD">
            <w:pPr>
              <w:rPr>
                <w:noProof/>
              </w:rPr>
            </w:pPr>
          </w:p>
          <w:p w14:paraId="7DD99E6D" w14:textId="402C8A3F" w:rsidR="004D3011" w:rsidRPr="00D407B2" w:rsidRDefault="004D3011" w:rsidP="004D3011">
            <w:pPr>
              <w:rPr>
                <w:noProof/>
              </w:rPr>
            </w:pPr>
          </w:p>
        </w:tc>
        <w:tc>
          <w:tcPr>
            <w:tcW w:w="720" w:type="dxa"/>
          </w:tcPr>
          <w:p w14:paraId="209FA639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49110328"/>
              <w:placeholder>
                <w:docPart w:val="D457DF3823074EE9B1A75826E984A974"/>
              </w:placeholder>
              <w:temporary/>
              <w:showingPlcHdr/>
              <w15:appearance w15:val="hidden"/>
            </w:sdtPr>
            <w:sdtContent>
              <w:p w14:paraId="27B89E78" w14:textId="77777777" w:rsidR="001B2ABD" w:rsidRPr="00D407B2" w:rsidRDefault="00E25A26" w:rsidP="00036450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14:paraId="70A41930" w14:textId="1EFCD2AB" w:rsidR="00036450" w:rsidRPr="00FE6DBC" w:rsidRDefault="000217FD" w:rsidP="00B359E4">
            <w:pPr>
              <w:pStyle w:val="41"/>
              <w:rPr>
                <w:noProof/>
                <w:sz w:val="20"/>
                <w:szCs w:val="24"/>
              </w:rPr>
            </w:pPr>
            <w:r w:rsidRPr="00FE6DBC">
              <w:rPr>
                <w:noProof/>
                <w:sz w:val="20"/>
                <w:szCs w:val="24"/>
              </w:rPr>
              <w:t>Саратовский Государственный Технический Университет им. Ю.А. Гагарина</w:t>
            </w:r>
          </w:p>
          <w:p w14:paraId="0DAADF90" w14:textId="52C28983" w:rsidR="004142CD" w:rsidRPr="00FE6DBC" w:rsidRDefault="000217FD" w:rsidP="00FE6DBC">
            <w:pPr>
              <w:pStyle w:val="a9"/>
              <w:rPr>
                <w:noProof/>
                <w:sz w:val="20"/>
                <w:szCs w:val="24"/>
              </w:rPr>
            </w:pPr>
            <w:r w:rsidRPr="00FE6DBC">
              <w:rPr>
                <w:noProof/>
                <w:sz w:val="20"/>
                <w:szCs w:val="24"/>
              </w:rPr>
              <w:t>2022</w:t>
            </w:r>
            <w:r w:rsidR="00036450" w:rsidRPr="00FE6DBC">
              <w:rPr>
                <w:noProof/>
                <w:sz w:val="20"/>
                <w:szCs w:val="24"/>
                <w:lang w:bidi="ru-RU"/>
              </w:rPr>
              <w:t xml:space="preserve"> — </w:t>
            </w:r>
            <w:r w:rsidRPr="00FE6DBC">
              <w:rPr>
                <w:noProof/>
                <w:sz w:val="20"/>
                <w:szCs w:val="24"/>
              </w:rPr>
              <w:t>2026</w:t>
            </w:r>
          </w:p>
          <w:sdt>
            <w:sdtPr>
              <w:rPr>
                <w:noProof/>
              </w:rPr>
              <w:id w:val="1001553383"/>
              <w:placeholder>
                <w:docPart w:val="9AC36ECA15484499AAF8013B05E8BCA5"/>
              </w:placeholder>
              <w:temporary/>
              <w:showingPlcHdr/>
              <w15:appearance w15:val="hidden"/>
            </w:sdtPr>
            <w:sdtContent>
              <w:p w14:paraId="6F4F53C7" w14:textId="77777777" w:rsidR="00036450" w:rsidRPr="00D407B2" w:rsidRDefault="00036450" w:rsidP="00036450">
                <w:pPr>
                  <w:pStyle w:val="21"/>
                  <w:rPr>
                    <w:noProof/>
                  </w:rPr>
                </w:pPr>
                <w:r w:rsidRPr="00FE6DBC">
                  <w:rPr>
                    <w:noProof/>
                    <w:sz w:val="32"/>
                    <w:szCs w:val="36"/>
                    <w:lang w:bidi="ru-RU"/>
                  </w:rPr>
                  <w:t>ОПЫТ РАБОТЫ</w:t>
                </w:r>
              </w:p>
            </w:sdtContent>
          </w:sdt>
          <w:p w14:paraId="4B537958" w14:textId="577886EA" w:rsidR="004D3011" w:rsidRPr="00FE6DBC" w:rsidRDefault="000217FD" w:rsidP="00036450">
            <w:pPr>
              <w:rPr>
                <w:noProof/>
                <w:sz w:val="24"/>
                <w:szCs w:val="32"/>
              </w:rPr>
            </w:pPr>
            <w:r w:rsidRPr="00FE6DBC">
              <w:rPr>
                <w:noProof/>
                <w:sz w:val="24"/>
                <w:szCs w:val="32"/>
              </w:rPr>
              <w:t xml:space="preserve">Есть опыт Учебных пет проектов, где реализовал консольное приложение </w:t>
            </w:r>
            <w:r w:rsidRPr="00FE6DBC">
              <w:rPr>
                <w:noProof/>
                <w:sz w:val="24"/>
                <w:szCs w:val="32"/>
                <w:lang w:val="en-US"/>
              </w:rPr>
              <w:t>StepTracker</w:t>
            </w:r>
            <w:r w:rsidRPr="00FE6DBC">
              <w:rPr>
                <w:noProof/>
                <w:sz w:val="24"/>
                <w:szCs w:val="32"/>
              </w:rPr>
              <w:t xml:space="preserve"> с использованием </w:t>
            </w:r>
            <w:r w:rsidRPr="00FE6DBC">
              <w:rPr>
                <w:noProof/>
                <w:sz w:val="24"/>
                <w:szCs w:val="32"/>
                <w:lang w:val="en-US"/>
              </w:rPr>
              <w:t>Hibernate</w:t>
            </w:r>
            <w:r w:rsidRPr="00FE6DBC">
              <w:rPr>
                <w:noProof/>
                <w:sz w:val="24"/>
                <w:szCs w:val="32"/>
              </w:rPr>
              <w:t>, логирования</w:t>
            </w:r>
            <w:r w:rsidR="00453B3C" w:rsidRPr="00FE6DBC">
              <w:rPr>
                <w:noProof/>
                <w:sz w:val="24"/>
                <w:szCs w:val="32"/>
              </w:rPr>
              <w:t>, р</w:t>
            </w:r>
            <w:r w:rsidR="00453B3C" w:rsidRPr="00FE6DBC">
              <w:rPr>
                <w:noProof/>
                <w:sz w:val="24"/>
                <w:szCs w:val="32"/>
              </w:rPr>
              <w:t>еализовал управление транзакциями при работе с базой данных в Hibernate. Обеспечивал целостность данных с помощью ручного открытия, коммита и отката транзакций (session.beginTransaction(), commit(), rollback()), в том числе в обёртке для повторного использования.</w:t>
            </w:r>
          </w:p>
          <w:p w14:paraId="3ABE100E" w14:textId="77777777" w:rsidR="00453B3C" w:rsidRPr="00FE6DBC" w:rsidRDefault="00453B3C" w:rsidP="00036450">
            <w:pPr>
              <w:rPr>
                <w:noProof/>
                <w:sz w:val="24"/>
                <w:szCs w:val="32"/>
              </w:rPr>
            </w:pPr>
          </w:p>
          <w:p w14:paraId="0B68B463" w14:textId="1009E73B" w:rsidR="008C2AA0" w:rsidRPr="00FE6DBC" w:rsidRDefault="00453B3C" w:rsidP="008C2AA0">
            <w:pPr>
              <w:rPr>
                <w:noProof/>
                <w:sz w:val="24"/>
                <w:szCs w:val="32"/>
              </w:rPr>
            </w:pPr>
            <w:r w:rsidRPr="00FE6DBC">
              <w:rPr>
                <w:noProof/>
                <w:sz w:val="24"/>
                <w:szCs w:val="32"/>
              </w:rPr>
              <w:t xml:space="preserve">Еще одним из моих учебных проектовм является </w:t>
            </w:r>
            <w:r w:rsidR="008C2AA0" w:rsidRPr="00FE6DBC">
              <w:rPr>
                <w:noProof/>
                <w:sz w:val="24"/>
                <w:szCs w:val="32"/>
                <w:lang w:val="en-US"/>
              </w:rPr>
              <w:t>MyCrud</w:t>
            </w:r>
            <w:r w:rsidR="008C2AA0" w:rsidRPr="00FE6DBC">
              <w:rPr>
                <w:noProof/>
                <w:sz w:val="24"/>
                <w:szCs w:val="32"/>
              </w:rPr>
              <w:t xml:space="preserve">, </w:t>
            </w:r>
            <w:r w:rsidR="008C2AA0" w:rsidRPr="00FE6DBC">
              <w:rPr>
                <w:noProof/>
                <w:sz w:val="24"/>
                <w:szCs w:val="32"/>
              </w:rPr>
              <w:t>RESTful API</w:t>
            </w:r>
            <w:r w:rsidR="008C2AA0" w:rsidRPr="00FE6DBC">
              <w:rPr>
                <w:noProof/>
                <w:sz w:val="24"/>
                <w:szCs w:val="32"/>
              </w:rPr>
              <w:t xml:space="preserve"> приложение</w:t>
            </w:r>
            <w:r w:rsidR="008C2AA0" w:rsidRPr="00FE6DBC">
              <w:rPr>
                <w:noProof/>
                <w:sz w:val="24"/>
                <w:szCs w:val="32"/>
              </w:rPr>
              <w:t xml:space="preserve"> для управления данными о сотрудниках. Проект построен с использованием Java, Spring Boot и JPA/Hibernate для взаимодействия с базой данных.</w:t>
            </w:r>
            <w:r w:rsidR="008C2AA0" w:rsidRPr="00FE6DBC">
              <w:rPr>
                <w:noProof/>
                <w:sz w:val="24"/>
                <w:szCs w:val="32"/>
              </w:rPr>
              <w:t xml:space="preserve"> Есть более продвинутая версия </w:t>
            </w:r>
            <w:r w:rsidR="008C2AA0" w:rsidRPr="00FE6DBC">
              <w:rPr>
                <w:noProof/>
                <w:sz w:val="24"/>
                <w:szCs w:val="32"/>
                <w:lang w:val="en-US"/>
              </w:rPr>
              <w:t>MyCrud</w:t>
            </w:r>
            <w:r w:rsidR="008C2AA0" w:rsidRPr="00FE6DBC">
              <w:rPr>
                <w:noProof/>
                <w:sz w:val="24"/>
                <w:szCs w:val="32"/>
              </w:rPr>
              <w:t xml:space="preserve">2, </w:t>
            </w:r>
            <w:r w:rsidR="005124E0" w:rsidRPr="00FE6DBC">
              <w:rPr>
                <w:noProof/>
                <w:sz w:val="24"/>
                <w:szCs w:val="32"/>
              </w:rPr>
              <w:t>где</w:t>
            </w:r>
            <w:r w:rsidR="008C2AA0" w:rsidRPr="00FE6DBC">
              <w:rPr>
                <w:noProof/>
                <w:sz w:val="24"/>
                <w:szCs w:val="32"/>
              </w:rPr>
              <w:t xml:space="preserve"> также имеется фронтенд часть(использовал </w:t>
            </w:r>
            <w:r w:rsidR="008C2AA0" w:rsidRPr="00FE6DBC">
              <w:rPr>
                <w:noProof/>
                <w:sz w:val="24"/>
                <w:szCs w:val="32"/>
                <w:lang w:val="en-US"/>
              </w:rPr>
              <w:t>Thymeleaf</w:t>
            </w:r>
            <w:r w:rsidR="008C2AA0" w:rsidRPr="00FE6DBC">
              <w:rPr>
                <w:noProof/>
                <w:sz w:val="24"/>
                <w:szCs w:val="32"/>
              </w:rPr>
              <w:t xml:space="preserve"> ,</w:t>
            </w:r>
            <w:r w:rsidR="008C2AA0" w:rsidRPr="00FE6DBC">
              <w:rPr>
                <w:noProof/>
                <w:sz w:val="24"/>
                <w:szCs w:val="32"/>
                <w:lang w:val="en-US"/>
              </w:rPr>
              <w:t>html</w:t>
            </w:r>
            <w:r w:rsidR="008C2AA0" w:rsidRPr="00FE6DBC">
              <w:rPr>
                <w:noProof/>
                <w:sz w:val="24"/>
                <w:szCs w:val="32"/>
              </w:rPr>
              <w:t xml:space="preserve"> и </w:t>
            </w:r>
            <w:r w:rsidR="008C2AA0" w:rsidRPr="00FE6DBC">
              <w:rPr>
                <w:noProof/>
                <w:sz w:val="24"/>
                <w:szCs w:val="32"/>
                <w:lang w:val="en-US"/>
              </w:rPr>
              <w:t>CSS</w:t>
            </w:r>
            <w:r w:rsidR="008C2AA0" w:rsidRPr="00FE6DBC">
              <w:rPr>
                <w:noProof/>
                <w:sz w:val="24"/>
                <w:szCs w:val="32"/>
              </w:rPr>
              <w:t>(</w:t>
            </w:r>
            <w:r w:rsidR="008C2AA0" w:rsidRPr="00FE6DBC">
              <w:rPr>
                <w:noProof/>
                <w:sz w:val="24"/>
                <w:szCs w:val="32"/>
                <w:lang w:val="en-US"/>
              </w:rPr>
              <w:t>Bootstrap</w:t>
            </w:r>
            <w:r w:rsidR="008C2AA0" w:rsidRPr="00FE6DBC">
              <w:rPr>
                <w:noProof/>
                <w:sz w:val="24"/>
                <w:szCs w:val="32"/>
              </w:rPr>
              <w:t>))</w:t>
            </w:r>
            <w:r w:rsidR="005124E0" w:rsidRPr="00FE6DBC">
              <w:rPr>
                <w:noProof/>
                <w:sz w:val="24"/>
                <w:szCs w:val="32"/>
              </w:rPr>
              <w:t xml:space="preserve">. </w:t>
            </w:r>
          </w:p>
          <w:p w14:paraId="67F5191A" w14:textId="77777777" w:rsidR="005124E0" w:rsidRPr="00FE6DBC" w:rsidRDefault="005124E0" w:rsidP="008C2AA0">
            <w:pPr>
              <w:rPr>
                <w:noProof/>
                <w:sz w:val="24"/>
                <w:szCs w:val="32"/>
              </w:rPr>
            </w:pPr>
          </w:p>
          <w:p w14:paraId="24546E1A" w14:textId="72941206" w:rsidR="005124E0" w:rsidRPr="00FE6DBC" w:rsidRDefault="005124E0" w:rsidP="008C2AA0">
            <w:pPr>
              <w:rPr>
                <w:noProof/>
                <w:sz w:val="24"/>
                <w:szCs w:val="32"/>
              </w:rPr>
            </w:pPr>
            <w:r w:rsidRPr="00FE6DBC">
              <w:rPr>
                <w:noProof/>
                <w:sz w:val="24"/>
                <w:szCs w:val="32"/>
              </w:rPr>
              <w:t>В других незавершенных проектах разбирал авторизацию, валидацию</w:t>
            </w:r>
            <w:r w:rsidR="00FE6DBC">
              <w:rPr>
                <w:noProof/>
                <w:sz w:val="24"/>
                <w:szCs w:val="32"/>
              </w:rPr>
              <w:t>, также пытался сделать микросервисное приложение.</w:t>
            </w:r>
          </w:p>
          <w:p w14:paraId="0A2CFD69" w14:textId="35845FE6" w:rsidR="00453B3C" w:rsidRPr="00FE6DBC" w:rsidRDefault="005124E0" w:rsidP="00036450">
            <w:pPr>
              <w:rPr>
                <w:noProof/>
                <w:sz w:val="24"/>
                <w:szCs w:val="32"/>
              </w:rPr>
            </w:pPr>
            <w:r w:rsidRPr="00FE6DBC">
              <w:rPr>
                <w:noProof/>
                <w:sz w:val="24"/>
                <w:szCs w:val="32"/>
              </w:rPr>
              <w:t xml:space="preserve">Сейчас более подробно изучаю </w:t>
            </w:r>
            <w:r w:rsidRPr="00FE6DBC">
              <w:rPr>
                <w:noProof/>
                <w:sz w:val="24"/>
                <w:szCs w:val="32"/>
                <w:lang w:val="en-US"/>
              </w:rPr>
              <w:t>PostgreSQL</w:t>
            </w:r>
            <w:r w:rsidRPr="00FE6DBC">
              <w:rPr>
                <w:noProof/>
                <w:sz w:val="24"/>
                <w:szCs w:val="32"/>
              </w:rPr>
              <w:t xml:space="preserve"> вместе с </w:t>
            </w:r>
            <w:r w:rsidRPr="00FE6DBC">
              <w:rPr>
                <w:noProof/>
                <w:sz w:val="24"/>
                <w:szCs w:val="32"/>
                <w:lang w:val="en-US"/>
              </w:rPr>
              <w:t>Kafka</w:t>
            </w:r>
            <w:r w:rsidRPr="00FE6DBC">
              <w:rPr>
                <w:noProof/>
                <w:sz w:val="24"/>
                <w:szCs w:val="32"/>
              </w:rPr>
              <w:t xml:space="preserve">. </w:t>
            </w:r>
          </w:p>
          <w:sdt>
            <w:sdtPr>
              <w:rPr>
                <w:noProof/>
              </w:rPr>
              <w:id w:val="1669594239"/>
              <w:placeholder>
                <w:docPart w:val="F617AF41A2454AE988880D6D9A2AC997"/>
              </w:placeholder>
              <w:temporary/>
              <w:showingPlcHdr/>
              <w15:appearance w15:val="hidden"/>
            </w:sdtPr>
            <w:sdtContent>
              <w:p w14:paraId="5C62F7C3" w14:textId="77777777" w:rsidR="00036450" w:rsidRPr="000217FD" w:rsidRDefault="00180329" w:rsidP="00036450">
                <w:pPr>
                  <w:pStyle w:val="21"/>
                  <w:rPr>
                    <w:noProof/>
                    <w:lang w:val="en-US"/>
                  </w:rPr>
                </w:pPr>
                <w:r w:rsidRPr="00D407B2">
                  <w:rPr>
                    <w:rStyle w:val="22"/>
                    <w:b/>
                    <w:noProof/>
                    <w:lang w:bidi="ru-RU"/>
                  </w:rPr>
                  <w:t>НАВЫКИ</w:t>
                </w:r>
              </w:p>
            </w:sdtContent>
          </w:sdt>
          <w:p w14:paraId="5BC7E907" w14:textId="3044EBD9" w:rsidR="000217FD" w:rsidRPr="000217FD" w:rsidRDefault="000217FD" w:rsidP="004D3011">
            <w:pPr>
              <w:rPr>
                <w:b/>
                <w:bCs/>
                <w:noProof/>
                <w:color w:val="000000" w:themeColor="text1"/>
                <w:sz w:val="24"/>
                <w:szCs w:val="32"/>
                <w:lang w:val="en-US" w:bidi="ru-RU"/>
              </w:rPr>
            </w:pPr>
            <w:r w:rsidRPr="00FE6DBC">
              <w:rPr>
                <w:b/>
                <w:bCs/>
                <w:noProof/>
                <w:color w:val="000000" w:themeColor="text1"/>
                <w:sz w:val="24"/>
                <w:szCs w:val="32"/>
                <w:lang w:val="en-US" w:bidi="ru-RU"/>
              </w:rPr>
              <w:t>JAVA, Collections, Multhithreading,  Stream API,  SQL (PostgreSQL), Hibernate, Spring Boot, Spring Data, Spring Security, Spring MVC, Spring Validator, Maven, Gradle, Postman, GIT, IDEA.</w:t>
            </w:r>
          </w:p>
        </w:tc>
      </w:tr>
    </w:tbl>
    <w:p w14:paraId="7DC57A94" w14:textId="77777777" w:rsidR="00000000" w:rsidRPr="000217FD" w:rsidRDefault="00000000" w:rsidP="000C45FF">
      <w:pPr>
        <w:tabs>
          <w:tab w:val="left" w:pos="990"/>
        </w:tabs>
        <w:rPr>
          <w:noProof/>
          <w:lang w:val="en-US"/>
        </w:rPr>
      </w:pPr>
    </w:p>
    <w:sectPr w:rsidR="0043117B" w:rsidRPr="000217FD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E85E4" w14:textId="77777777" w:rsidR="00425CE9" w:rsidRDefault="00425CE9" w:rsidP="000C45FF">
      <w:r>
        <w:separator/>
      </w:r>
    </w:p>
  </w:endnote>
  <w:endnote w:type="continuationSeparator" w:id="0">
    <w:p w14:paraId="7781070A" w14:textId="77777777" w:rsidR="00425CE9" w:rsidRDefault="00425CE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EA47F" w14:textId="77777777" w:rsidR="00425CE9" w:rsidRDefault="00425CE9" w:rsidP="000C45FF">
      <w:r>
        <w:separator/>
      </w:r>
    </w:p>
  </w:footnote>
  <w:footnote w:type="continuationSeparator" w:id="0">
    <w:p w14:paraId="11C63D6E" w14:textId="77777777" w:rsidR="00425CE9" w:rsidRDefault="00425CE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889A2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0F47F5E3" wp14:editId="56B0BDA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24142053">
    <w:abstractNumId w:val="10"/>
  </w:num>
  <w:num w:numId="2" w16cid:durableId="667364136">
    <w:abstractNumId w:val="11"/>
  </w:num>
  <w:num w:numId="3" w16cid:durableId="1783374294">
    <w:abstractNumId w:val="8"/>
  </w:num>
  <w:num w:numId="4" w16cid:durableId="1211188323">
    <w:abstractNumId w:val="3"/>
  </w:num>
  <w:num w:numId="5" w16cid:durableId="201022910">
    <w:abstractNumId w:val="2"/>
  </w:num>
  <w:num w:numId="6" w16cid:durableId="1005396674">
    <w:abstractNumId w:val="1"/>
  </w:num>
  <w:num w:numId="7" w16cid:durableId="103228830">
    <w:abstractNumId w:val="0"/>
  </w:num>
  <w:num w:numId="8" w16cid:durableId="1253779358">
    <w:abstractNumId w:val="9"/>
  </w:num>
  <w:num w:numId="9" w16cid:durableId="1042245114">
    <w:abstractNumId w:val="7"/>
  </w:num>
  <w:num w:numId="10" w16cid:durableId="1728529352">
    <w:abstractNumId w:val="6"/>
  </w:num>
  <w:num w:numId="11" w16cid:durableId="2033677385">
    <w:abstractNumId w:val="5"/>
  </w:num>
  <w:num w:numId="12" w16cid:durableId="693843451">
    <w:abstractNumId w:val="4"/>
  </w:num>
  <w:num w:numId="13" w16cid:durableId="13413556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FD"/>
    <w:rsid w:val="000217FD"/>
    <w:rsid w:val="00036450"/>
    <w:rsid w:val="00094499"/>
    <w:rsid w:val="000C45FF"/>
    <w:rsid w:val="000E3FD1"/>
    <w:rsid w:val="00112054"/>
    <w:rsid w:val="001311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11F6"/>
    <w:rsid w:val="002400EB"/>
    <w:rsid w:val="00256CF7"/>
    <w:rsid w:val="00281FD5"/>
    <w:rsid w:val="002D3CA3"/>
    <w:rsid w:val="0030481B"/>
    <w:rsid w:val="003156FC"/>
    <w:rsid w:val="003254B5"/>
    <w:rsid w:val="0037121F"/>
    <w:rsid w:val="00392009"/>
    <w:rsid w:val="003A6B7D"/>
    <w:rsid w:val="003B06CA"/>
    <w:rsid w:val="004071FC"/>
    <w:rsid w:val="004142CD"/>
    <w:rsid w:val="00425CE9"/>
    <w:rsid w:val="00444F3C"/>
    <w:rsid w:val="00445947"/>
    <w:rsid w:val="00453B3C"/>
    <w:rsid w:val="004813B3"/>
    <w:rsid w:val="00496591"/>
    <w:rsid w:val="004C63E4"/>
    <w:rsid w:val="004D3011"/>
    <w:rsid w:val="005124E0"/>
    <w:rsid w:val="005223F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C2AA0"/>
    <w:rsid w:val="009260CD"/>
    <w:rsid w:val="00952C25"/>
    <w:rsid w:val="009F729D"/>
    <w:rsid w:val="00A2118D"/>
    <w:rsid w:val="00AD76E2"/>
    <w:rsid w:val="00B20152"/>
    <w:rsid w:val="00B359E4"/>
    <w:rsid w:val="00B57D98"/>
    <w:rsid w:val="00B70850"/>
    <w:rsid w:val="00C066B6"/>
    <w:rsid w:val="00C37BA1"/>
    <w:rsid w:val="00C4468D"/>
    <w:rsid w:val="00C4674C"/>
    <w:rsid w:val="00C506CF"/>
    <w:rsid w:val="00C72BED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7AB0"/>
    <w:rsid w:val="00F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09F3A"/>
  <w14:defaultImageDpi w14:val="32767"/>
  <w15:chartTrackingRefBased/>
  <w15:docId w15:val="{382D76E9-02C7-4E3C-8910-D3E8E128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amir898877.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r\AppData\Local\Microsoft\Office\16.0\DTS\ru-RU%7bE87DE345-B224-4AA2-B163-EC16BDF9EDA3%7d\%7b23D4CF0F-7036-4031-8346-B801E6E39E0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DEAD4900AB46C3932CF571EDCBA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F24BC-56E0-463D-B6AE-1FD8BFF03A6B}"/>
      </w:docPartPr>
      <w:docPartBody>
        <w:p w:rsidR="00000000" w:rsidRDefault="00000000">
          <w:pPr>
            <w:pStyle w:val="1BDEAD4900AB46C3932CF571EDCBA121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F86A19722D9B4CECB30B5725F657D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1AECF-34A8-49AE-A17E-81B57ADDFA79}"/>
      </w:docPartPr>
      <w:docPartBody>
        <w:p w:rsidR="00000000" w:rsidRDefault="00000000">
          <w:pPr>
            <w:pStyle w:val="F86A19722D9B4CECB30B5725F657D244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E15E03C2FD4F489A86F0ABF170E8DC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C8F10-0D1B-4A22-92B0-76F1A571F36D}"/>
      </w:docPartPr>
      <w:docPartBody>
        <w:p w:rsidR="00000000" w:rsidRDefault="00000000">
          <w:pPr>
            <w:pStyle w:val="E15E03C2FD4F489A86F0ABF170E8DC7E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74B801923C3F46B68CEBFDF14DBD69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801B1-8BF7-4F97-8CCC-6659FA9033E8}"/>
      </w:docPartPr>
      <w:docPartBody>
        <w:p w:rsidR="00000000" w:rsidRDefault="00000000">
          <w:pPr>
            <w:pStyle w:val="74B801923C3F46B68CEBFDF14DBD69D8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D457DF3823074EE9B1A75826E984A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AEC061-DC10-487E-B096-CD780092D590}"/>
      </w:docPartPr>
      <w:docPartBody>
        <w:p w:rsidR="00000000" w:rsidRDefault="00000000">
          <w:pPr>
            <w:pStyle w:val="D457DF3823074EE9B1A75826E984A974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9AC36ECA15484499AAF8013B05E8B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F997B-B50B-4226-BCFC-75D058048352}"/>
      </w:docPartPr>
      <w:docPartBody>
        <w:p w:rsidR="00000000" w:rsidRDefault="00000000">
          <w:pPr>
            <w:pStyle w:val="9AC36ECA15484499AAF8013B05E8BCA5"/>
          </w:pPr>
          <w:r w:rsidRPr="00D407B2">
            <w:rPr>
              <w:noProof/>
              <w:lang w:bidi="ru-RU"/>
            </w:rPr>
            <w:t>ОПЫТ РАБОТЫ</w:t>
          </w:r>
        </w:p>
      </w:docPartBody>
    </w:docPart>
    <w:docPart>
      <w:docPartPr>
        <w:name w:val="F617AF41A2454AE988880D6D9A2AC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2D6EC-F619-43A9-8D1A-FED2D32C9C11}"/>
      </w:docPartPr>
      <w:docPartBody>
        <w:p w:rsidR="00000000" w:rsidRDefault="00000000">
          <w:pPr>
            <w:pStyle w:val="F617AF41A2454AE988880D6D9A2AC997"/>
          </w:pPr>
          <w:r w:rsidRPr="00D407B2">
            <w:rPr>
              <w:rStyle w:val="20"/>
              <w:noProof/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F6"/>
    <w:rsid w:val="00131154"/>
    <w:rsid w:val="003D7CE3"/>
    <w:rsid w:val="004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CAC9F099CB4A2F9FA5003BBC7499A9">
    <w:name w:val="54CAC9F099CB4A2F9FA5003BBC7499A9"/>
  </w:style>
  <w:style w:type="paragraph" w:customStyle="1" w:styleId="2FEBAE970B0246E8992EC34EB5E397B0">
    <w:name w:val="2FEBAE970B0246E8992EC34EB5E397B0"/>
  </w:style>
  <w:style w:type="paragraph" w:customStyle="1" w:styleId="1BDEAD4900AB46C3932CF571EDCBA121">
    <w:name w:val="1BDEAD4900AB46C3932CF571EDCBA121"/>
  </w:style>
  <w:style w:type="paragraph" w:customStyle="1" w:styleId="FFF6BE08BCF443F9A58336A1A27B91AF">
    <w:name w:val="FFF6BE08BCF443F9A58336A1A27B91AF"/>
  </w:style>
  <w:style w:type="paragraph" w:customStyle="1" w:styleId="F86A19722D9B4CECB30B5725F657D244">
    <w:name w:val="F86A19722D9B4CECB30B5725F657D244"/>
  </w:style>
  <w:style w:type="paragraph" w:customStyle="1" w:styleId="E15E03C2FD4F489A86F0ABF170E8DC7E">
    <w:name w:val="E15E03C2FD4F489A86F0ABF170E8DC7E"/>
  </w:style>
  <w:style w:type="paragraph" w:customStyle="1" w:styleId="9AEC345EA6E748BE8DFC573F0E639261">
    <w:name w:val="9AEC345EA6E748BE8DFC573F0E639261"/>
  </w:style>
  <w:style w:type="paragraph" w:customStyle="1" w:styleId="41CBAC49354D41918080AA7DE7A22807">
    <w:name w:val="41CBAC49354D41918080AA7DE7A22807"/>
  </w:style>
  <w:style w:type="paragraph" w:customStyle="1" w:styleId="F801B6BD4C7B4CE097C1E97B32BA9E76">
    <w:name w:val="F801B6BD4C7B4CE097C1E97B32BA9E76"/>
  </w:style>
  <w:style w:type="paragraph" w:customStyle="1" w:styleId="74B801923C3F46B68CEBFDF14DBD69D8">
    <w:name w:val="74B801923C3F46B68CEBFDF14DBD69D8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C702E7416D084FEEAFCC3F5001F3979E">
    <w:name w:val="C702E7416D084FEEAFCC3F5001F3979E"/>
  </w:style>
  <w:style w:type="paragraph" w:customStyle="1" w:styleId="70C0E341538946568ED1533A0A80E52A">
    <w:name w:val="70C0E341538946568ED1533A0A80E52A"/>
  </w:style>
  <w:style w:type="paragraph" w:customStyle="1" w:styleId="0242D65F731B45839A718FB3981114A3">
    <w:name w:val="0242D65F731B45839A718FB3981114A3"/>
  </w:style>
  <w:style w:type="paragraph" w:customStyle="1" w:styleId="FF5F3668EC974060B781881CF8EFE550">
    <w:name w:val="FF5F3668EC974060B781881CF8EFE550"/>
  </w:style>
  <w:style w:type="paragraph" w:customStyle="1" w:styleId="FF2A0B0F61DD406BA3E674104871E043">
    <w:name w:val="FF2A0B0F61DD406BA3E674104871E043"/>
  </w:style>
  <w:style w:type="paragraph" w:customStyle="1" w:styleId="8B761CF218374C0BB08676A9C2599B54">
    <w:name w:val="8B761CF218374C0BB08676A9C2599B54"/>
  </w:style>
  <w:style w:type="paragraph" w:customStyle="1" w:styleId="D457DF3823074EE9B1A75826E984A974">
    <w:name w:val="D457DF3823074EE9B1A75826E984A974"/>
  </w:style>
  <w:style w:type="paragraph" w:customStyle="1" w:styleId="39BE446992DD4D278F2DB1B4D3D09626">
    <w:name w:val="39BE446992DD4D278F2DB1B4D3D09626"/>
  </w:style>
  <w:style w:type="paragraph" w:customStyle="1" w:styleId="D8DE0A4FCB754681BE5A3CDBEF9411F8">
    <w:name w:val="D8DE0A4FCB754681BE5A3CDBEF9411F8"/>
  </w:style>
  <w:style w:type="paragraph" w:customStyle="1" w:styleId="6F98ED527CCE4ED9BBD4C4A841C78CBC">
    <w:name w:val="6F98ED527CCE4ED9BBD4C4A841C78CBC"/>
  </w:style>
  <w:style w:type="paragraph" w:customStyle="1" w:styleId="059D05A0B66649AA91367CC32CF2E97E">
    <w:name w:val="059D05A0B66649AA91367CC32CF2E97E"/>
  </w:style>
  <w:style w:type="paragraph" w:customStyle="1" w:styleId="99BCDB970F9B4049A695653E26806120">
    <w:name w:val="99BCDB970F9B4049A695653E26806120"/>
  </w:style>
  <w:style w:type="paragraph" w:customStyle="1" w:styleId="67996F08E03E437D8A321B5F9F0D3475">
    <w:name w:val="67996F08E03E437D8A321B5F9F0D3475"/>
  </w:style>
  <w:style w:type="paragraph" w:customStyle="1" w:styleId="898CFDE71289404AA84FB64484B3BD44">
    <w:name w:val="898CFDE71289404AA84FB64484B3BD44"/>
  </w:style>
  <w:style w:type="paragraph" w:customStyle="1" w:styleId="F5A53C29637342ABA9975590D05B0165">
    <w:name w:val="F5A53C29637342ABA9975590D05B0165"/>
  </w:style>
  <w:style w:type="paragraph" w:customStyle="1" w:styleId="9AC36ECA15484499AAF8013B05E8BCA5">
    <w:name w:val="9AC36ECA15484499AAF8013B05E8BCA5"/>
  </w:style>
  <w:style w:type="paragraph" w:customStyle="1" w:styleId="92D1AFC018BF4CB6AEE12D0F530D5151">
    <w:name w:val="92D1AFC018BF4CB6AEE12D0F530D5151"/>
  </w:style>
  <w:style w:type="paragraph" w:customStyle="1" w:styleId="332EFF6203E74C63997F0E47A2B14429">
    <w:name w:val="332EFF6203E74C63997F0E47A2B14429"/>
  </w:style>
  <w:style w:type="paragraph" w:customStyle="1" w:styleId="F29F5A73B98B468A98126B19AA338D50">
    <w:name w:val="F29F5A73B98B468A98126B19AA338D50"/>
  </w:style>
  <w:style w:type="paragraph" w:customStyle="1" w:styleId="24817E67C72441299BA6F4F6FADA64F4">
    <w:name w:val="24817E67C72441299BA6F4F6FADA64F4"/>
  </w:style>
  <w:style w:type="paragraph" w:customStyle="1" w:styleId="F3D16C8BBAF843FEB44D4ADE5D9A96AE">
    <w:name w:val="F3D16C8BBAF843FEB44D4ADE5D9A96AE"/>
  </w:style>
  <w:style w:type="paragraph" w:customStyle="1" w:styleId="CFF07F429CF9496185D45AA04C63A628">
    <w:name w:val="CFF07F429CF9496185D45AA04C63A628"/>
  </w:style>
  <w:style w:type="paragraph" w:customStyle="1" w:styleId="76DCA610A8594A89B554C666FD742260">
    <w:name w:val="76DCA610A8594A89B554C666FD742260"/>
  </w:style>
  <w:style w:type="paragraph" w:customStyle="1" w:styleId="0F0CB6DD06B94FBE987F26094AC5C1BF">
    <w:name w:val="0F0CB6DD06B94FBE987F26094AC5C1BF"/>
  </w:style>
  <w:style w:type="paragraph" w:customStyle="1" w:styleId="C8F468D4186C4103AF46DD88F5603E51">
    <w:name w:val="C8F468D4186C4103AF46DD88F5603E51"/>
  </w:style>
  <w:style w:type="paragraph" w:customStyle="1" w:styleId="15BDC834FA6048FDA8051317D5F52321">
    <w:name w:val="15BDC834FA6048FDA8051317D5F52321"/>
  </w:style>
  <w:style w:type="paragraph" w:customStyle="1" w:styleId="305730A54AB14C8D851346DF58D2A0EC">
    <w:name w:val="305730A54AB14C8D851346DF58D2A0EC"/>
  </w:style>
  <w:style w:type="paragraph" w:customStyle="1" w:styleId="55630F89C977449CA48DC104921DE4EC">
    <w:name w:val="55630F89C977449CA48DC104921DE4EC"/>
  </w:style>
  <w:style w:type="paragraph" w:customStyle="1" w:styleId="D09111C173AC44C89594149DE52CBC99">
    <w:name w:val="D09111C173AC44C89594149DE52CBC99"/>
  </w:style>
  <w:style w:type="paragraph" w:customStyle="1" w:styleId="4A20D0AAC41549E8BA931226B9B91FF3">
    <w:name w:val="4A20D0AAC41549E8BA931226B9B91FF3"/>
  </w:style>
  <w:style w:type="paragraph" w:customStyle="1" w:styleId="3F1006CD10B54834B4515C547B6EA693">
    <w:name w:val="3F1006CD10B54834B4515C547B6EA693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F617AF41A2454AE988880D6D9A2AC997">
    <w:name w:val="F617AF41A2454AE988880D6D9A2AC997"/>
  </w:style>
  <w:style w:type="paragraph" w:customStyle="1" w:styleId="997F2FA184854ECAABB030778CB12570">
    <w:name w:val="997F2FA184854ECAABB030778CB12570"/>
    <w:rsid w:val="004D2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5F78459-754A-4E2D-BBCE-228CF3AE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{23D4CF0F-7036-4031-8346-B801E6E39E03}tf00546271_win32.dotx</Template>
  <TotalTime>45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Сулхаев Самир</cp:lastModifiedBy>
  <cp:revision>2</cp:revision>
  <dcterms:created xsi:type="dcterms:W3CDTF">2025-04-16T12:10:00Z</dcterms:created>
  <dcterms:modified xsi:type="dcterms:W3CDTF">2025-04-16T13:16:00Z</dcterms:modified>
</cp:coreProperties>
</file>